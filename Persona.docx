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003C4" w14:textId="77777777" w:rsidR="00B02B8B" w:rsidRDefault="00B02B8B" w:rsidP="009570FD"/>
    <w:p w14:paraId="684D5CED" w14:textId="77777777" w:rsidR="00D010E5" w:rsidRPr="00C568B9" w:rsidRDefault="00D010E5" w:rsidP="00FA2DAD">
      <w:pPr>
        <w:pStyle w:val="Titel"/>
        <w:rPr>
          <w:sz w:val="44"/>
        </w:rPr>
      </w:pPr>
      <w:r w:rsidRPr="00C568B9">
        <w:rPr>
          <w:sz w:val="44"/>
        </w:rPr>
        <w:t>Profil der Primär</w:t>
      </w:r>
      <w:r>
        <w:rPr>
          <w:sz w:val="44"/>
        </w:rPr>
        <w:t>-P</w:t>
      </w:r>
      <w:r w:rsidRPr="00C568B9">
        <w:rPr>
          <w:sz w:val="44"/>
        </w:rPr>
        <w:t>ersona (</w:t>
      </w:r>
      <w:r w:rsidR="00FA2DAD">
        <w:rPr>
          <w:sz w:val="44"/>
        </w:rPr>
        <w:t>Eigentümer</w:t>
      </w:r>
      <w:r w:rsidRPr="00C568B9">
        <w:rPr>
          <w:sz w:val="44"/>
        </w:rPr>
        <w:t>)</w:t>
      </w:r>
    </w:p>
    <w:p w14:paraId="7AF2F16C" w14:textId="77777777" w:rsidR="00D010E5" w:rsidRDefault="00527114" w:rsidP="00D010E5">
      <w:r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1BDA4A33" wp14:editId="205D5940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2128155" cy="1619250"/>
            <wp:effectExtent l="0" t="0" r="571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be-darmstadt-dieburg.de/c/bild_vbe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4A9B4" w14:textId="77777777" w:rsidR="00D010E5" w:rsidRPr="008E7E4A" w:rsidRDefault="00D010E5" w:rsidP="00D010E5">
      <w:pPr>
        <w:rPr>
          <w:sz w:val="28"/>
        </w:rPr>
      </w:pPr>
      <w:r w:rsidRPr="008E7E4A">
        <w:rPr>
          <w:sz w:val="28"/>
        </w:rPr>
        <w:t>Gesch</w:t>
      </w:r>
      <w:r>
        <w:rPr>
          <w:sz w:val="28"/>
        </w:rPr>
        <w:t>lecht: Männlich</w:t>
      </w:r>
    </w:p>
    <w:p w14:paraId="7A8F46C3" w14:textId="77777777" w:rsidR="00D010E5" w:rsidRPr="008E7E4A" w:rsidRDefault="006E6050" w:rsidP="00FA2DAD">
      <w:pPr>
        <w:rPr>
          <w:sz w:val="28"/>
        </w:rPr>
      </w:pPr>
      <w:r>
        <w:rPr>
          <w:sz w:val="28"/>
        </w:rPr>
        <w:t xml:space="preserve">Alter: </w:t>
      </w:r>
      <w:r w:rsidR="00FA2DAD">
        <w:rPr>
          <w:sz w:val="28"/>
        </w:rPr>
        <w:t>45</w:t>
      </w:r>
    </w:p>
    <w:p w14:paraId="659AA804" w14:textId="77777777" w:rsidR="00D010E5" w:rsidRDefault="00D010E5" w:rsidP="00FA2DAD">
      <w:pPr>
        <w:rPr>
          <w:sz w:val="28"/>
        </w:rPr>
      </w:pPr>
      <w:r w:rsidRPr="008E7E4A">
        <w:rPr>
          <w:sz w:val="28"/>
        </w:rPr>
        <w:t xml:space="preserve">Beruf: </w:t>
      </w:r>
      <w:r w:rsidR="00FA2DAD">
        <w:rPr>
          <w:sz w:val="28"/>
        </w:rPr>
        <w:t>Schneider</w:t>
      </w:r>
    </w:p>
    <w:p w14:paraId="792C80FC" w14:textId="77777777" w:rsidR="00EC4EDA" w:rsidRPr="008E7E4A" w:rsidRDefault="00EC4EDA" w:rsidP="00FA2DAD">
      <w:pPr>
        <w:rPr>
          <w:sz w:val="28"/>
        </w:rPr>
      </w:pPr>
      <w:r>
        <w:rPr>
          <w:sz w:val="28"/>
        </w:rPr>
        <w:t>Zivilstand: Verheiratet</w:t>
      </w:r>
    </w:p>
    <w:p w14:paraId="3B5D3417" w14:textId="77777777" w:rsidR="00D010E5" w:rsidRDefault="00EC4EDA" w:rsidP="00FA2DAD">
      <w:pPr>
        <w:rPr>
          <w:sz w:val="28"/>
        </w:rPr>
      </w:pPr>
      <w:r>
        <w:rPr>
          <w:sz w:val="28"/>
        </w:rPr>
        <w:t>Technische</w:t>
      </w:r>
      <w:r w:rsidR="00667BC0">
        <w:rPr>
          <w:sz w:val="28"/>
        </w:rPr>
        <w:t>-</w:t>
      </w:r>
      <w:r w:rsidR="00D010E5" w:rsidRPr="008E7E4A">
        <w:rPr>
          <w:sz w:val="28"/>
        </w:rPr>
        <w:t xml:space="preserve">Vorkenntnisse: </w:t>
      </w:r>
      <w:r w:rsidR="00F875A8">
        <w:rPr>
          <w:sz w:val="28"/>
        </w:rPr>
        <w:t>Grundkenntnisse</w:t>
      </w:r>
    </w:p>
    <w:p w14:paraId="01A4299B" w14:textId="77777777" w:rsidR="00EC4EDA" w:rsidRDefault="00EC4EDA" w:rsidP="00FA2DAD">
      <w:pPr>
        <w:rPr>
          <w:sz w:val="28"/>
        </w:rPr>
      </w:pPr>
      <w:r>
        <w:rPr>
          <w:sz w:val="28"/>
        </w:rPr>
        <w:t>Hobby: Kurze Filme drehen, Film</w:t>
      </w:r>
      <w:r w:rsidR="00C76F64">
        <w:rPr>
          <w:rFonts w:ascii="Helvetica" w:eastAsia="Times New Roman" w:hAnsi="Helvetica"/>
          <w:b/>
          <w:bCs/>
          <w:color w:val="222222"/>
          <w:sz w:val="21"/>
          <w:szCs w:val="21"/>
        </w:rPr>
        <w:t>-</w:t>
      </w:r>
      <w:r w:rsidR="00C76F64" w:rsidRPr="00C76F64">
        <w:rPr>
          <w:rFonts w:eastAsia="Times New Roman" w:cs="Times New Roman"/>
          <w:bCs/>
          <w:color w:val="222222"/>
          <w:sz w:val="28"/>
          <w:szCs w:val="28"/>
          <w:lang w:val="de-DE" w:eastAsia="de-DE"/>
        </w:rPr>
        <w:t>Szenario</w:t>
      </w:r>
      <w:r w:rsidR="00C76F64">
        <w:rPr>
          <w:rFonts w:eastAsia="Times New Roman" w:cs="Times New Roman"/>
          <w:bCs/>
          <w:color w:val="222222"/>
          <w:sz w:val="28"/>
          <w:szCs w:val="28"/>
          <w:lang w:val="de-DE" w:eastAsia="de-DE"/>
        </w:rPr>
        <w:t>s</w:t>
      </w:r>
      <w:r w:rsidR="00C76F64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r>
        <w:rPr>
          <w:sz w:val="28"/>
        </w:rPr>
        <w:t>schreiben</w:t>
      </w:r>
    </w:p>
    <w:p w14:paraId="11DCCB38" w14:textId="77777777" w:rsidR="00C76F64" w:rsidRPr="00C76F64" w:rsidRDefault="00C76F64" w:rsidP="00FA2DAD">
      <w:pP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sz w:val="28"/>
        </w:rPr>
        <w:t>Ziel: Seine momentane Schneiderei-Geschäft weiter erfolgreich läuft und ein</w:t>
      </w:r>
      <w:r w:rsidR="00F875A8">
        <w:rPr>
          <w:sz w:val="28"/>
        </w:rPr>
        <w:t>e starke Online-</w:t>
      </w:r>
      <w:r>
        <w:rPr>
          <w:sz w:val="28"/>
        </w:rPr>
        <w:t>Dienst</w:t>
      </w:r>
      <w:r w:rsidR="00F875A8">
        <w:rPr>
          <w:sz w:val="28"/>
        </w:rPr>
        <w:t>leistung zu haben.</w:t>
      </w:r>
    </w:p>
    <w:p w14:paraId="5E6CE7C1" w14:textId="77777777" w:rsidR="00D010E5" w:rsidRDefault="00D010E5" w:rsidP="00D010E5"/>
    <w:p w14:paraId="1303B63D" w14:textId="77777777" w:rsidR="00D010E5" w:rsidRDefault="00D010E5" w:rsidP="009570FD"/>
    <w:p w14:paraId="1072F929" w14:textId="77777777" w:rsidR="009570FD" w:rsidRPr="00C568B9" w:rsidRDefault="009570FD" w:rsidP="00FA2DAD">
      <w:pPr>
        <w:pStyle w:val="Titel"/>
        <w:rPr>
          <w:sz w:val="44"/>
        </w:rPr>
      </w:pPr>
      <w:r w:rsidRPr="00C568B9">
        <w:rPr>
          <w:sz w:val="44"/>
        </w:rPr>
        <w:t xml:space="preserve">Profil der </w:t>
      </w:r>
      <w:r w:rsidR="00D010E5">
        <w:rPr>
          <w:sz w:val="44"/>
        </w:rPr>
        <w:t>Sekundär-Persona</w:t>
      </w:r>
      <w:r w:rsidR="008E7E4A" w:rsidRPr="00C568B9">
        <w:rPr>
          <w:sz w:val="44"/>
        </w:rPr>
        <w:t xml:space="preserve"> (</w:t>
      </w:r>
      <w:r w:rsidR="00FA2DAD">
        <w:rPr>
          <w:sz w:val="44"/>
        </w:rPr>
        <w:t>Kunde</w:t>
      </w:r>
      <w:r w:rsidR="008E7E4A" w:rsidRPr="00C568B9">
        <w:rPr>
          <w:sz w:val="44"/>
        </w:rPr>
        <w:t>)</w:t>
      </w:r>
    </w:p>
    <w:p w14:paraId="25CD59CF" w14:textId="77777777" w:rsidR="009570FD" w:rsidRDefault="001800BB" w:rsidP="009570FD"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3835B41B" wp14:editId="7F4B5110">
            <wp:simplePos x="0" y="0"/>
            <wp:positionH relativeFrom="margin">
              <wp:posOffset>3453130</wp:posOffset>
            </wp:positionH>
            <wp:positionV relativeFrom="paragraph">
              <wp:posOffset>117475</wp:posOffset>
            </wp:positionV>
            <wp:extent cx="2310765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369" y="21360"/>
                <wp:lineTo x="21369" y="0"/>
                <wp:lineTo x="0" y="0"/>
              </wp:wrapPolygon>
            </wp:wrapTight>
            <wp:docPr id="1" name="Grafik 1" descr="http://behaviordoctor.org/wp-content/uploads/2014/01/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haviordoctor.org/wp-content/uploads/2014/01/Administra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B31B7" w14:textId="77777777" w:rsidR="00F875A8" w:rsidRDefault="009570FD" w:rsidP="00FA2DAD">
      <w:pPr>
        <w:rPr>
          <w:sz w:val="28"/>
        </w:rPr>
      </w:pPr>
      <w:r w:rsidRPr="001E32BD">
        <w:rPr>
          <w:sz w:val="28"/>
        </w:rPr>
        <w:t xml:space="preserve">Geschlecht: </w:t>
      </w:r>
      <w:r w:rsidR="00F875A8">
        <w:rPr>
          <w:sz w:val="28"/>
        </w:rPr>
        <w:t>Männlich</w:t>
      </w:r>
    </w:p>
    <w:p w14:paraId="2CAF1951" w14:textId="77777777" w:rsidR="00F875A8" w:rsidRDefault="00F875A8" w:rsidP="00FA2DAD">
      <w:pPr>
        <w:rPr>
          <w:sz w:val="28"/>
        </w:rPr>
      </w:pPr>
      <w:r>
        <w:rPr>
          <w:sz w:val="28"/>
        </w:rPr>
        <w:t>Alter: 50</w:t>
      </w:r>
    </w:p>
    <w:p w14:paraId="546AF81D" w14:textId="77777777" w:rsidR="00F875A8" w:rsidRDefault="009570FD" w:rsidP="00FA2DAD">
      <w:pPr>
        <w:rPr>
          <w:sz w:val="28"/>
        </w:rPr>
      </w:pPr>
      <w:r w:rsidRPr="001E32BD">
        <w:rPr>
          <w:sz w:val="28"/>
        </w:rPr>
        <w:t xml:space="preserve">Beruf: </w:t>
      </w:r>
      <w:r w:rsidR="00FA2DAD">
        <w:rPr>
          <w:sz w:val="28"/>
        </w:rPr>
        <w:t>Geschäftsführer</w:t>
      </w:r>
    </w:p>
    <w:p w14:paraId="26BD5983" w14:textId="77777777" w:rsidR="00F875A8" w:rsidRDefault="00F875A8" w:rsidP="00FA2DAD">
      <w:pPr>
        <w:rPr>
          <w:sz w:val="28"/>
        </w:rPr>
      </w:pPr>
      <w:r>
        <w:rPr>
          <w:sz w:val="28"/>
        </w:rPr>
        <w:t>Zivilstand: Ledig</w:t>
      </w:r>
    </w:p>
    <w:p w14:paraId="491FBC6C" w14:textId="77777777" w:rsidR="009570FD" w:rsidRDefault="00F875A8" w:rsidP="009570FD">
      <w:pPr>
        <w:rPr>
          <w:sz w:val="28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6FD93" wp14:editId="6EFAF04D">
                <wp:simplePos x="0" y="0"/>
                <wp:positionH relativeFrom="column">
                  <wp:posOffset>3494405</wp:posOffset>
                </wp:positionH>
                <wp:positionV relativeFrom="paragraph">
                  <wp:posOffset>106680</wp:posOffset>
                </wp:positionV>
                <wp:extent cx="2655570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83" y="20282"/>
                    <wp:lineTo x="2138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A18078" w14:textId="77777777" w:rsidR="009570FD" w:rsidRPr="002B7C4B" w:rsidRDefault="009570FD" w:rsidP="009570F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 w:rsidRPr="00F27928">
                              <w:t>http://behaviordoctor.org/wp-content/uploads/2014/01/Administrator.png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6FD93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275.15pt;margin-top:8.4pt;width:209.1pt;height:31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" stroked="f">
                <v:textbox style="mso-fit-shape-to-text:t" inset="0,0,0,0">
                  <w:txbxContent>
                    <w:p w14:paraId="72A18078" w14:textId="77777777" w:rsidR="009570FD" w:rsidRPr="002B7C4B" w:rsidRDefault="009570FD" w:rsidP="009570FD">
                      <w:pPr>
                        <w:pStyle w:val="Beschriftung"/>
                        <w:rPr>
                          <w:noProof/>
                        </w:rPr>
                      </w:pPr>
                      <w:r w:rsidRPr="00F27928">
                        <w:t>http://behaviordoctor.org/wp-content/uploads/2014/01/Administrator.png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8"/>
        </w:rPr>
        <w:t>Technische</w:t>
      </w:r>
      <w:r w:rsidR="00667BC0">
        <w:rPr>
          <w:sz w:val="28"/>
        </w:rPr>
        <w:t>-</w:t>
      </w:r>
      <w:r w:rsidR="009570FD" w:rsidRPr="001E32BD">
        <w:rPr>
          <w:sz w:val="28"/>
        </w:rPr>
        <w:t xml:space="preserve">Vorkenntnisse: </w:t>
      </w:r>
      <w:r>
        <w:rPr>
          <w:sz w:val="28"/>
        </w:rPr>
        <w:t>Sehr g</w:t>
      </w:r>
      <w:r w:rsidR="00B5285C">
        <w:rPr>
          <w:sz w:val="28"/>
        </w:rPr>
        <w:t>ut</w:t>
      </w:r>
    </w:p>
    <w:p w14:paraId="618C6029" w14:textId="77777777" w:rsidR="00F875A8" w:rsidRDefault="00F875A8" w:rsidP="009570FD">
      <w:pPr>
        <w:rPr>
          <w:sz w:val="28"/>
        </w:rPr>
      </w:pPr>
      <w:r>
        <w:rPr>
          <w:sz w:val="28"/>
        </w:rPr>
        <w:t xml:space="preserve">Hobby: Skateboard, </w:t>
      </w:r>
      <w:proofErr w:type="spellStart"/>
      <w:r>
        <w:rPr>
          <w:sz w:val="28"/>
        </w:rPr>
        <w:t>Skydiving</w:t>
      </w:r>
      <w:proofErr w:type="spellEnd"/>
    </w:p>
    <w:p w14:paraId="6151F86F" w14:textId="77777777" w:rsidR="00F875A8" w:rsidRPr="00F875A8" w:rsidRDefault="00F875A8" w:rsidP="009570FD">
      <w:pPr>
        <w:rPr>
          <w:sz w:val="28"/>
        </w:rPr>
      </w:pPr>
      <w:r>
        <w:rPr>
          <w:sz w:val="28"/>
        </w:rPr>
        <w:t xml:space="preserve">Ziel: </w:t>
      </w:r>
      <w:r w:rsidR="002458CD">
        <w:rPr>
          <w:sz w:val="28"/>
        </w:rPr>
        <w:t xml:space="preserve">Verbindliche </w:t>
      </w:r>
      <w:r w:rsidR="00C645B5">
        <w:rPr>
          <w:sz w:val="28"/>
        </w:rPr>
        <w:t>Beziehung mit anderen Geschäften bauen um Ergänzung seines Geschäftes.</w:t>
      </w:r>
    </w:p>
    <w:p w14:paraId="20B4979D" w14:textId="77777777" w:rsidR="00C645B5" w:rsidRDefault="00C645B5" w:rsidP="009570FD"/>
    <w:p w14:paraId="4B291AFB" w14:textId="77777777" w:rsidR="00C645B5" w:rsidRDefault="00C645B5" w:rsidP="009570FD"/>
    <w:p w14:paraId="02FCEAD3" w14:textId="77777777" w:rsidR="00C645B5" w:rsidRDefault="00C645B5" w:rsidP="009570FD"/>
    <w:p w14:paraId="3BC959C0" w14:textId="77777777" w:rsidR="00C645B5" w:rsidRDefault="00C645B5" w:rsidP="009570FD"/>
    <w:p w14:paraId="3684DDF7" w14:textId="77777777" w:rsidR="00C645B5" w:rsidRDefault="00C645B5" w:rsidP="009570FD"/>
    <w:p w14:paraId="22441497" w14:textId="77777777" w:rsidR="00C568B9" w:rsidRPr="00C568B9" w:rsidRDefault="00C568B9" w:rsidP="00C02F0C">
      <w:pPr>
        <w:pStyle w:val="Titel"/>
        <w:rPr>
          <w:sz w:val="44"/>
        </w:rPr>
      </w:pPr>
      <w:r w:rsidRPr="00C568B9">
        <w:rPr>
          <w:sz w:val="44"/>
        </w:rPr>
        <w:lastRenderedPageBreak/>
        <w:t xml:space="preserve">Profil der </w:t>
      </w:r>
      <w:r w:rsidR="00C02F0C">
        <w:rPr>
          <w:sz w:val="44"/>
        </w:rPr>
        <w:t xml:space="preserve">Sekundär </w:t>
      </w:r>
      <w:r w:rsidR="00D010E5">
        <w:rPr>
          <w:sz w:val="44"/>
        </w:rPr>
        <w:t>-Persona</w:t>
      </w:r>
      <w:r w:rsidR="00FA2DAD">
        <w:rPr>
          <w:sz w:val="44"/>
        </w:rPr>
        <w:t xml:space="preserve"> </w:t>
      </w:r>
      <w:r w:rsidRPr="00C568B9">
        <w:rPr>
          <w:sz w:val="44"/>
        </w:rPr>
        <w:t>(</w:t>
      </w:r>
      <w:r w:rsidR="00FA2DAD">
        <w:rPr>
          <w:sz w:val="44"/>
        </w:rPr>
        <w:t>Kundin</w:t>
      </w:r>
      <w:r w:rsidRPr="00C568B9">
        <w:rPr>
          <w:sz w:val="44"/>
        </w:rPr>
        <w:t>)</w:t>
      </w:r>
    </w:p>
    <w:p w14:paraId="28D69FC0" w14:textId="77777777" w:rsidR="00C568B9" w:rsidRDefault="00FA2DAD" w:rsidP="00C568B9">
      <w:r>
        <w:rPr>
          <w:noProof/>
          <w:lang w:val="de-DE" w:eastAsia="de-DE"/>
        </w:rPr>
        <w:drawing>
          <wp:anchor distT="0" distB="0" distL="114300" distR="114300" simplePos="0" relativeHeight="251664384" behindDoc="1" locked="0" layoutInCell="1" allowOverlap="1" wp14:anchorId="66873FC9" wp14:editId="6DA6ECA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284095" cy="1524000"/>
            <wp:effectExtent l="0" t="0" r="1905" b="0"/>
            <wp:wrapTight wrapText="bothSides">
              <wp:wrapPolygon edited="0">
                <wp:start x="0" y="0"/>
                <wp:lineTo x="0" y="21330"/>
                <wp:lineTo x="21438" y="21330"/>
                <wp:lineTo x="2143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telegraph.co.uk/multimedia/archive/02657/student-mobile_2657187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B59BF" w14:textId="77777777" w:rsidR="00C568B9" w:rsidRPr="008E7E4A" w:rsidRDefault="00C568B9" w:rsidP="00FA2DAD">
      <w:pPr>
        <w:rPr>
          <w:sz w:val="28"/>
        </w:rPr>
      </w:pPr>
      <w:r>
        <w:rPr>
          <w:sz w:val="28"/>
        </w:rPr>
        <w:t xml:space="preserve">Geschlecht: </w:t>
      </w:r>
      <w:r w:rsidR="00FA2DAD">
        <w:rPr>
          <w:sz w:val="28"/>
        </w:rPr>
        <w:t>Weiblich</w:t>
      </w:r>
    </w:p>
    <w:p w14:paraId="4A6EDBCA" w14:textId="77777777" w:rsidR="00C568B9" w:rsidRPr="008E7E4A" w:rsidRDefault="00D010E5" w:rsidP="00FA2DAD">
      <w:pPr>
        <w:rPr>
          <w:sz w:val="28"/>
        </w:rPr>
      </w:pPr>
      <w:r>
        <w:rPr>
          <w:sz w:val="28"/>
        </w:rPr>
        <w:t xml:space="preserve">Alter: </w:t>
      </w:r>
      <w:r w:rsidR="00FA2DAD">
        <w:rPr>
          <w:sz w:val="28"/>
        </w:rPr>
        <w:t>38</w:t>
      </w:r>
    </w:p>
    <w:p w14:paraId="19F2A156" w14:textId="77777777" w:rsidR="00C568B9" w:rsidRDefault="00C568B9" w:rsidP="00FA2DAD">
      <w:pPr>
        <w:rPr>
          <w:sz w:val="28"/>
        </w:rPr>
      </w:pPr>
      <w:r w:rsidRPr="008E7E4A">
        <w:rPr>
          <w:sz w:val="28"/>
        </w:rPr>
        <w:t xml:space="preserve">Beruf: </w:t>
      </w:r>
      <w:r w:rsidR="00C02F0C">
        <w:rPr>
          <w:sz w:val="28"/>
        </w:rPr>
        <w:t>Hausfrau</w:t>
      </w:r>
    </w:p>
    <w:p w14:paraId="0C2428A0" w14:textId="77777777" w:rsidR="00C645B5" w:rsidRPr="008E7E4A" w:rsidRDefault="00C645B5" w:rsidP="00FA2DAD">
      <w:pPr>
        <w:rPr>
          <w:sz w:val="28"/>
        </w:rPr>
      </w:pPr>
      <w:r>
        <w:rPr>
          <w:sz w:val="28"/>
        </w:rPr>
        <w:t>Zivilstand: Verheiratet</w:t>
      </w:r>
    </w:p>
    <w:p w14:paraId="6237476F" w14:textId="77777777" w:rsidR="00C645B5" w:rsidRDefault="00C645B5" w:rsidP="00C568B9">
      <w:pPr>
        <w:rPr>
          <w:sz w:val="28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60F95" wp14:editId="71F076DB">
                <wp:simplePos x="0" y="0"/>
                <wp:positionH relativeFrom="column">
                  <wp:posOffset>3495040</wp:posOffset>
                </wp:positionH>
                <wp:positionV relativeFrom="paragraph">
                  <wp:posOffset>87630</wp:posOffset>
                </wp:positionV>
                <wp:extent cx="2440940" cy="40576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A32260" w14:textId="77777777" w:rsidR="001800BB" w:rsidRPr="00F90236" w:rsidRDefault="00FA2DAD" w:rsidP="001800B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 w:rsidRPr="00FA2DAD">
                              <w:t>http://www.careerguideinindia.in/wp-content/uploads/2015/06/housewife.jpg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0F95" id="Textfeld 6" o:spid="_x0000_s1027" type="#_x0000_t202" style="position:absolute;margin-left:275.2pt;margin-top:6.9pt;width:192.2pt;height:3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" stroked="f">
                <v:textbox style="mso-fit-shape-to-text:t" inset="0,0,0,0">
                  <w:txbxContent>
                    <w:p w14:paraId="49A32260" w14:textId="77777777" w:rsidR="001800BB" w:rsidRPr="00F90236" w:rsidRDefault="00FA2DAD" w:rsidP="001800BB">
                      <w:pPr>
                        <w:pStyle w:val="Beschriftung"/>
                        <w:rPr>
                          <w:noProof/>
                        </w:rPr>
                      </w:pPr>
                      <w:r w:rsidRPr="00FA2DAD">
                        <w:t>http://www.careerguideinindia.in/wp-content/uploads/2015/06/housewife.jpg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67BC0">
        <w:rPr>
          <w:sz w:val="28"/>
        </w:rPr>
        <w:t>Technik-</w:t>
      </w:r>
      <w:r w:rsidR="00C568B9" w:rsidRPr="008E7E4A">
        <w:rPr>
          <w:sz w:val="28"/>
        </w:rPr>
        <w:t>Vorkenntnisse: Gu</w:t>
      </w:r>
      <w:r>
        <w:rPr>
          <w:sz w:val="28"/>
        </w:rPr>
        <w:t>t</w:t>
      </w:r>
    </w:p>
    <w:p w14:paraId="7DBC47D6" w14:textId="77777777" w:rsidR="00C645B5" w:rsidRDefault="00C645B5" w:rsidP="00C568B9">
      <w:pPr>
        <w:rPr>
          <w:sz w:val="28"/>
          <w:szCs w:val="28"/>
        </w:rPr>
      </w:pPr>
      <w:r w:rsidRPr="00C645B5">
        <w:rPr>
          <w:sz w:val="28"/>
          <w:szCs w:val="28"/>
        </w:rPr>
        <w:t>Hobby</w:t>
      </w:r>
      <w:r>
        <w:rPr>
          <w:sz w:val="28"/>
          <w:szCs w:val="28"/>
        </w:rPr>
        <w:t>: Musik, Tanzen, Online-Shopping</w:t>
      </w:r>
    </w:p>
    <w:p w14:paraId="3B1CC6C4" w14:textId="77777777" w:rsidR="00C645B5" w:rsidRPr="00C645B5" w:rsidRDefault="00C645B5" w:rsidP="00C568B9">
      <w:pPr>
        <w:rPr>
          <w:sz w:val="28"/>
          <w:szCs w:val="28"/>
        </w:rPr>
      </w:pPr>
    </w:p>
    <w:p w14:paraId="5A0227F1" w14:textId="77777777" w:rsidR="00C568B9" w:rsidRDefault="00C568B9" w:rsidP="009570FD"/>
    <w:p w14:paraId="1FC3211E" w14:textId="77777777" w:rsidR="009570FD" w:rsidRPr="009570FD" w:rsidRDefault="009570FD" w:rsidP="009570FD">
      <w:bookmarkStart w:id="0" w:name="_GoBack"/>
      <w:bookmarkEnd w:id="0"/>
    </w:p>
    <w:sectPr w:rsidR="009570FD" w:rsidRPr="009570FD" w:rsidSect="006E70E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93F4A" w14:textId="77777777" w:rsidR="000621D5" w:rsidRDefault="000621D5" w:rsidP="00725D6A">
      <w:pPr>
        <w:spacing w:after="0" w:line="240" w:lineRule="auto"/>
      </w:pPr>
      <w:r>
        <w:separator/>
      </w:r>
    </w:p>
  </w:endnote>
  <w:endnote w:type="continuationSeparator" w:id="0">
    <w:p w14:paraId="1809D067" w14:textId="77777777" w:rsidR="000621D5" w:rsidRDefault="000621D5" w:rsidP="0072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BA878" w14:textId="5D256806" w:rsidR="006B2345" w:rsidRDefault="004C6745">
    <w:pPr>
      <w:pStyle w:val="Fuzeile"/>
    </w:pPr>
    <w:r>
      <w:t xml:space="preserve">Workshop 3 </w:t>
    </w:r>
    <w:r w:rsidR="006B2345">
      <w:tab/>
    </w:r>
    <w:r>
      <w:t>07.11.2017</w:t>
    </w:r>
    <w:r w:rsidR="006B2345">
      <w:tab/>
      <w:t xml:space="preserve">Seite </w:t>
    </w:r>
    <w:r>
      <w:t>2</w:t>
    </w:r>
    <w:r w:rsidR="006B2345">
      <w:t xml:space="preserve"> von </w:t>
    </w:r>
    <w:r w:rsidR="000621D5">
      <w:fldChar w:fldCharType="begin"/>
    </w:r>
    <w:r w:rsidR="000621D5">
      <w:instrText xml:space="preserve"> NUMPAGES  \* Arabic  \* MERGEFORMAT </w:instrText>
    </w:r>
    <w:r w:rsidR="000621D5">
      <w:fldChar w:fldCharType="separate"/>
    </w:r>
    <w:r>
      <w:rPr>
        <w:noProof/>
      </w:rPr>
      <w:t>2</w:t>
    </w:r>
    <w:r w:rsidR="000621D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7E60" w14:textId="3D439D10" w:rsidR="004C6745" w:rsidRDefault="004C6745">
    <w:pPr>
      <w:pStyle w:val="Fuzeile"/>
    </w:pPr>
    <w:r>
      <w:t xml:space="preserve">Workshop 3 </w:t>
    </w:r>
    <w:r>
      <w:tab/>
      <w:t>07.11.2017</w:t>
    </w:r>
    <w:r>
      <w:tab/>
      <w:t xml:space="preserve">Seite </w:t>
    </w:r>
    <w:r>
      <w:t>1</w:t>
    </w:r>
    <w:r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CFF51" w14:textId="77777777" w:rsidR="000621D5" w:rsidRDefault="000621D5" w:rsidP="00725D6A">
      <w:pPr>
        <w:spacing w:after="0" w:line="240" w:lineRule="auto"/>
      </w:pPr>
      <w:r>
        <w:separator/>
      </w:r>
    </w:p>
  </w:footnote>
  <w:footnote w:type="continuationSeparator" w:id="0">
    <w:p w14:paraId="381649B1" w14:textId="77777777" w:rsidR="000621D5" w:rsidRDefault="000621D5" w:rsidP="00725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3C0F3" w14:textId="41100C42" w:rsidR="006B2345" w:rsidRPr="004C6745" w:rsidRDefault="004C6745" w:rsidP="004C6745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 wp14:anchorId="1FB30789" wp14:editId="3624ADAB">
          <wp:simplePos x="0" y="0"/>
          <wp:positionH relativeFrom="column">
            <wp:posOffset>39813</wp:posOffset>
          </wp:positionH>
          <wp:positionV relativeFrom="paragraph">
            <wp:posOffset>-146685</wp:posOffset>
          </wp:positionV>
          <wp:extent cx="3229200" cy="500400"/>
          <wp:effectExtent l="0" t="0" r="0" b="7620"/>
          <wp:wrapNone/>
          <wp:docPr id="3" name="Grafik 9" descr="http://web.fhnw.ch/cd/corporate-design/fhnw-logos/fhnw_ht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eb.fhnw.ch/cd/corporate-design/fhnw-logos/fhnw_ht_10m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9200" cy="50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445BB" w14:textId="561F8AA0" w:rsidR="006B2345" w:rsidRDefault="004C6745" w:rsidP="004C6745">
    <w:pPr>
      <w:ind w:left="708" w:hanging="708"/>
    </w:pPr>
    <w:r>
      <w:rPr>
        <w:noProof/>
        <w:lang w:val="de-DE" w:eastAsia="de-DE"/>
      </w:rPr>
      <w:drawing>
        <wp:anchor distT="0" distB="0" distL="114300" distR="114300" simplePos="0" relativeHeight="251663360" behindDoc="1" locked="0" layoutInCell="1" allowOverlap="1" wp14:anchorId="13160CE5" wp14:editId="014C8AE7">
          <wp:simplePos x="0" y="0"/>
          <wp:positionH relativeFrom="column">
            <wp:posOffset>0</wp:posOffset>
          </wp:positionH>
          <wp:positionV relativeFrom="paragraph">
            <wp:posOffset>-216018</wp:posOffset>
          </wp:positionV>
          <wp:extent cx="3229200" cy="500400"/>
          <wp:effectExtent l="0" t="0" r="0" b="7620"/>
          <wp:wrapNone/>
          <wp:docPr id="9" name="Grafik 9" descr="http://web.fhnw.ch/cd/corporate-design/fhnw-logos/fhnw_ht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eb.fhnw.ch/cd/corporate-design/fhnw-logos/fhnw_ht_10m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9200" cy="50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041078" w14:textId="77777777" w:rsidR="006B2345" w:rsidRDefault="006B234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9F7"/>
    <w:multiLevelType w:val="hybridMultilevel"/>
    <w:tmpl w:val="A98E2EAA"/>
    <w:lvl w:ilvl="0" w:tplc="A476B7D8">
      <w:start w:val="1"/>
      <w:numFmt w:val="bullet"/>
      <w:lvlText w:val="−"/>
      <w:lvlJc w:val="left"/>
      <w:pPr>
        <w:ind w:left="6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">
    <w:nsid w:val="71DC544F"/>
    <w:multiLevelType w:val="multilevel"/>
    <w:tmpl w:val="95F2DF08"/>
    <w:lvl w:ilvl="0"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5C"/>
    <w:rsid w:val="000066A0"/>
    <w:rsid w:val="00006ACB"/>
    <w:rsid w:val="00011C74"/>
    <w:rsid w:val="000248FC"/>
    <w:rsid w:val="00032E26"/>
    <w:rsid w:val="00035B18"/>
    <w:rsid w:val="00053A78"/>
    <w:rsid w:val="0005560D"/>
    <w:rsid w:val="000621D5"/>
    <w:rsid w:val="000628B3"/>
    <w:rsid w:val="00064156"/>
    <w:rsid w:val="000B160F"/>
    <w:rsid w:val="000B2159"/>
    <w:rsid w:val="000B7D48"/>
    <w:rsid w:val="000C0453"/>
    <w:rsid w:val="000C35B2"/>
    <w:rsid w:val="000C6649"/>
    <w:rsid w:val="000C6F00"/>
    <w:rsid w:val="000D2388"/>
    <w:rsid w:val="000D7F76"/>
    <w:rsid w:val="000E446B"/>
    <w:rsid w:val="000E5D9D"/>
    <w:rsid w:val="000F519C"/>
    <w:rsid w:val="00105690"/>
    <w:rsid w:val="00122E02"/>
    <w:rsid w:val="00126AB8"/>
    <w:rsid w:val="001405D7"/>
    <w:rsid w:val="00141126"/>
    <w:rsid w:val="00150628"/>
    <w:rsid w:val="001666F9"/>
    <w:rsid w:val="001800BB"/>
    <w:rsid w:val="00182002"/>
    <w:rsid w:val="00190C0A"/>
    <w:rsid w:val="001A03D9"/>
    <w:rsid w:val="001A09D0"/>
    <w:rsid w:val="001D3011"/>
    <w:rsid w:val="001D6C7F"/>
    <w:rsid w:val="001E3210"/>
    <w:rsid w:val="001F39B1"/>
    <w:rsid w:val="001F4B74"/>
    <w:rsid w:val="00210455"/>
    <w:rsid w:val="002169BF"/>
    <w:rsid w:val="002312BB"/>
    <w:rsid w:val="00241C01"/>
    <w:rsid w:val="00243169"/>
    <w:rsid w:val="002458CD"/>
    <w:rsid w:val="002576C6"/>
    <w:rsid w:val="00261286"/>
    <w:rsid w:val="00285F91"/>
    <w:rsid w:val="00290DC9"/>
    <w:rsid w:val="002936A5"/>
    <w:rsid w:val="002A4870"/>
    <w:rsid w:val="002B45AB"/>
    <w:rsid w:val="002C26CF"/>
    <w:rsid w:val="002C544B"/>
    <w:rsid w:val="002C6398"/>
    <w:rsid w:val="002F05C0"/>
    <w:rsid w:val="00300E0B"/>
    <w:rsid w:val="0030592F"/>
    <w:rsid w:val="003061F4"/>
    <w:rsid w:val="00306456"/>
    <w:rsid w:val="0032190D"/>
    <w:rsid w:val="003570B2"/>
    <w:rsid w:val="00361C17"/>
    <w:rsid w:val="0036590F"/>
    <w:rsid w:val="00381BB0"/>
    <w:rsid w:val="003A3778"/>
    <w:rsid w:val="003B5386"/>
    <w:rsid w:val="003C2353"/>
    <w:rsid w:val="003C38A7"/>
    <w:rsid w:val="003C53AA"/>
    <w:rsid w:val="003C7C2D"/>
    <w:rsid w:val="003D0CD2"/>
    <w:rsid w:val="003D373F"/>
    <w:rsid w:val="003E781A"/>
    <w:rsid w:val="00402026"/>
    <w:rsid w:val="0041426C"/>
    <w:rsid w:val="0042238A"/>
    <w:rsid w:val="004422FE"/>
    <w:rsid w:val="00443AB3"/>
    <w:rsid w:val="00444535"/>
    <w:rsid w:val="00445151"/>
    <w:rsid w:val="00460D82"/>
    <w:rsid w:val="00471489"/>
    <w:rsid w:val="004769A9"/>
    <w:rsid w:val="00483F58"/>
    <w:rsid w:val="00487138"/>
    <w:rsid w:val="0048753E"/>
    <w:rsid w:val="0048767F"/>
    <w:rsid w:val="00495B74"/>
    <w:rsid w:val="00497C1C"/>
    <w:rsid w:val="004A11FB"/>
    <w:rsid w:val="004A20DA"/>
    <w:rsid w:val="004B239A"/>
    <w:rsid w:val="004B3A10"/>
    <w:rsid w:val="004C4C61"/>
    <w:rsid w:val="004C6745"/>
    <w:rsid w:val="004D106F"/>
    <w:rsid w:val="004D115B"/>
    <w:rsid w:val="004D7F7C"/>
    <w:rsid w:val="004E46CF"/>
    <w:rsid w:val="004F6851"/>
    <w:rsid w:val="00502743"/>
    <w:rsid w:val="00507B15"/>
    <w:rsid w:val="00507CCE"/>
    <w:rsid w:val="00523E3E"/>
    <w:rsid w:val="00527114"/>
    <w:rsid w:val="00533B91"/>
    <w:rsid w:val="00533DF0"/>
    <w:rsid w:val="00535656"/>
    <w:rsid w:val="00536C2C"/>
    <w:rsid w:val="005516D2"/>
    <w:rsid w:val="005534E8"/>
    <w:rsid w:val="005A09CC"/>
    <w:rsid w:val="005A5884"/>
    <w:rsid w:val="005A67FE"/>
    <w:rsid w:val="005A7258"/>
    <w:rsid w:val="005B04E6"/>
    <w:rsid w:val="005B25DF"/>
    <w:rsid w:val="005B4D2C"/>
    <w:rsid w:val="005B6001"/>
    <w:rsid w:val="005B724E"/>
    <w:rsid w:val="005C3509"/>
    <w:rsid w:val="005C4D4C"/>
    <w:rsid w:val="005D6077"/>
    <w:rsid w:val="005F0ECE"/>
    <w:rsid w:val="005F3945"/>
    <w:rsid w:val="005F5812"/>
    <w:rsid w:val="00604781"/>
    <w:rsid w:val="00605E86"/>
    <w:rsid w:val="00620B68"/>
    <w:rsid w:val="00626424"/>
    <w:rsid w:val="006433BB"/>
    <w:rsid w:val="00656409"/>
    <w:rsid w:val="00665CAC"/>
    <w:rsid w:val="00667BC0"/>
    <w:rsid w:val="00676444"/>
    <w:rsid w:val="0068168A"/>
    <w:rsid w:val="0069503D"/>
    <w:rsid w:val="006950C3"/>
    <w:rsid w:val="006B2345"/>
    <w:rsid w:val="006D1A34"/>
    <w:rsid w:val="006D34DB"/>
    <w:rsid w:val="006D4AEF"/>
    <w:rsid w:val="006E6050"/>
    <w:rsid w:val="006E6670"/>
    <w:rsid w:val="006E70E8"/>
    <w:rsid w:val="006F6991"/>
    <w:rsid w:val="00700647"/>
    <w:rsid w:val="007065B3"/>
    <w:rsid w:val="00725D6A"/>
    <w:rsid w:val="00727B8E"/>
    <w:rsid w:val="00747B69"/>
    <w:rsid w:val="007568FB"/>
    <w:rsid w:val="007620A0"/>
    <w:rsid w:val="00770F09"/>
    <w:rsid w:val="007717D0"/>
    <w:rsid w:val="00774A42"/>
    <w:rsid w:val="007807B3"/>
    <w:rsid w:val="007873EC"/>
    <w:rsid w:val="007963B0"/>
    <w:rsid w:val="007A52AB"/>
    <w:rsid w:val="007B434F"/>
    <w:rsid w:val="007C209C"/>
    <w:rsid w:val="00812318"/>
    <w:rsid w:val="00815DA3"/>
    <w:rsid w:val="0081603B"/>
    <w:rsid w:val="00822B23"/>
    <w:rsid w:val="008366ED"/>
    <w:rsid w:val="00836BB4"/>
    <w:rsid w:val="00861691"/>
    <w:rsid w:val="00872505"/>
    <w:rsid w:val="00882642"/>
    <w:rsid w:val="008A27B7"/>
    <w:rsid w:val="008A55FA"/>
    <w:rsid w:val="008D109D"/>
    <w:rsid w:val="008D7576"/>
    <w:rsid w:val="008E32F6"/>
    <w:rsid w:val="008E7430"/>
    <w:rsid w:val="008E7E4A"/>
    <w:rsid w:val="008F5260"/>
    <w:rsid w:val="00904AC1"/>
    <w:rsid w:val="009167CD"/>
    <w:rsid w:val="00916E5F"/>
    <w:rsid w:val="00916FCA"/>
    <w:rsid w:val="009570FD"/>
    <w:rsid w:val="009702F9"/>
    <w:rsid w:val="009703B5"/>
    <w:rsid w:val="00987EB3"/>
    <w:rsid w:val="009A28BF"/>
    <w:rsid w:val="009A3551"/>
    <w:rsid w:val="009A74A9"/>
    <w:rsid w:val="009B2178"/>
    <w:rsid w:val="009D2B87"/>
    <w:rsid w:val="009E4CAD"/>
    <w:rsid w:val="009E5364"/>
    <w:rsid w:val="009F6F7F"/>
    <w:rsid w:val="00A05A73"/>
    <w:rsid w:val="00A27A44"/>
    <w:rsid w:val="00A56DAE"/>
    <w:rsid w:val="00A57EB6"/>
    <w:rsid w:val="00A60249"/>
    <w:rsid w:val="00A67C89"/>
    <w:rsid w:val="00A70749"/>
    <w:rsid w:val="00A8015C"/>
    <w:rsid w:val="00A80297"/>
    <w:rsid w:val="00A86B76"/>
    <w:rsid w:val="00A86E36"/>
    <w:rsid w:val="00A902F1"/>
    <w:rsid w:val="00A912C7"/>
    <w:rsid w:val="00A97FD6"/>
    <w:rsid w:val="00AB069D"/>
    <w:rsid w:val="00AB7A55"/>
    <w:rsid w:val="00AD2AD4"/>
    <w:rsid w:val="00AF4645"/>
    <w:rsid w:val="00B0175C"/>
    <w:rsid w:val="00B02B8B"/>
    <w:rsid w:val="00B02F1F"/>
    <w:rsid w:val="00B1522B"/>
    <w:rsid w:val="00B1565E"/>
    <w:rsid w:val="00B167AB"/>
    <w:rsid w:val="00B22B9B"/>
    <w:rsid w:val="00B23E20"/>
    <w:rsid w:val="00B51C00"/>
    <w:rsid w:val="00B5285C"/>
    <w:rsid w:val="00B52C23"/>
    <w:rsid w:val="00B60E7D"/>
    <w:rsid w:val="00B61DED"/>
    <w:rsid w:val="00BA42AA"/>
    <w:rsid w:val="00BD6BC7"/>
    <w:rsid w:val="00BE6864"/>
    <w:rsid w:val="00BF6C5D"/>
    <w:rsid w:val="00BF7E9E"/>
    <w:rsid w:val="00C018F1"/>
    <w:rsid w:val="00C02F0C"/>
    <w:rsid w:val="00C049B1"/>
    <w:rsid w:val="00C05DAF"/>
    <w:rsid w:val="00C067A9"/>
    <w:rsid w:val="00C10522"/>
    <w:rsid w:val="00C12AD2"/>
    <w:rsid w:val="00C16523"/>
    <w:rsid w:val="00C348FF"/>
    <w:rsid w:val="00C53AD6"/>
    <w:rsid w:val="00C5683C"/>
    <w:rsid w:val="00C568B9"/>
    <w:rsid w:val="00C61867"/>
    <w:rsid w:val="00C619DA"/>
    <w:rsid w:val="00C645B5"/>
    <w:rsid w:val="00C67F3C"/>
    <w:rsid w:val="00C76F64"/>
    <w:rsid w:val="00C81147"/>
    <w:rsid w:val="00C85D4C"/>
    <w:rsid w:val="00C9219C"/>
    <w:rsid w:val="00CA308E"/>
    <w:rsid w:val="00CA45BB"/>
    <w:rsid w:val="00CB1E06"/>
    <w:rsid w:val="00CB349A"/>
    <w:rsid w:val="00CB6E72"/>
    <w:rsid w:val="00CC10A4"/>
    <w:rsid w:val="00CE356E"/>
    <w:rsid w:val="00CF5873"/>
    <w:rsid w:val="00CF79FF"/>
    <w:rsid w:val="00D010E5"/>
    <w:rsid w:val="00D22411"/>
    <w:rsid w:val="00D5240D"/>
    <w:rsid w:val="00D55098"/>
    <w:rsid w:val="00D92185"/>
    <w:rsid w:val="00D9351A"/>
    <w:rsid w:val="00D96476"/>
    <w:rsid w:val="00DB67D1"/>
    <w:rsid w:val="00DB7D06"/>
    <w:rsid w:val="00DC4708"/>
    <w:rsid w:val="00DC5CE8"/>
    <w:rsid w:val="00DC6EB2"/>
    <w:rsid w:val="00DD05F1"/>
    <w:rsid w:val="00DD7FE4"/>
    <w:rsid w:val="00DE2104"/>
    <w:rsid w:val="00DE42A5"/>
    <w:rsid w:val="00E047B3"/>
    <w:rsid w:val="00E13FD5"/>
    <w:rsid w:val="00E1594A"/>
    <w:rsid w:val="00E256DB"/>
    <w:rsid w:val="00E30923"/>
    <w:rsid w:val="00E37B45"/>
    <w:rsid w:val="00E555BF"/>
    <w:rsid w:val="00E61B69"/>
    <w:rsid w:val="00E630D6"/>
    <w:rsid w:val="00E7358E"/>
    <w:rsid w:val="00E85323"/>
    <w:rsid w:val="00E856F3"/>
    <w:rsid w:val="00E91C5D"/>
    <w:rsid w:val="00EA4D2B"/>
    <w:rsid w:val="00EB0B19"/>
    <w:rsid w:val="00EC4EDA"/>
    <w:rsid w:val="00EC70C0"/>
    <w:rsid w:val="00F4664E"/>
    <w:rsid w:val="00F51580"/>
    <w:rsid w:val="00F613E0"/>
    <w:rsid w:val="00F64BD8"/>
    <w:rsid w:val="00F74BE6"/>
    <w:rsid w:val="00F80F61"/>
    <w:rsid w:val="00F821C7"/>
    <w:rsid w:val="00F875A8"/>
    <w:rsid w:val="00F90E25"/>
    <w:rsid w:val="00F92749"/>
    <w:rsid w:val="00FA2DAD"/>
    <w:rsid w:val="00FA5F3A"/>
    <w:rsid w:val="00FC6901"/>
    <w:rsid w:val="00FE0E80"/>
    <w:rsid w:val="00FE27B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89BB"/>
  <w15:docId w15:val="{5C9705EA-5C86-41A1-85E5-7F92A07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C3509"/>
  </w:style>
  <w:style w:type="paragraph" w:styleId="berschrift1">
    <w:name w:val="heading 1"/>
    <w:basedOn w:val="Standard"/>
    <w:next w:val="Standard"/>
    <w:link w:val="berschrift1Zchn"/>
    <w:uiPriority w:val="9"/>
    <w:qFormat/>
    <w:rsid w:val="00725D6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5D6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5D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3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3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3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3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3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3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5D6A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D6A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25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5D6A"/>
  </w:style>
  <w:style w:type="paragraph" w:styleId="Fuzeile">
    <w:name w:val="footer"/>
    <w:basedOn w:val="Standard"/>
    <w:link w:val="FuzeileZchn"/>
    <w:uiPriority w:val="99"/>
    <w:unhideWhenUsed/>
    <w:rsid w:val="00725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5D6A"/>
  </w:style>
  <w:style w:type="character" w:customStyle="1" w:styleId="berschrift1Zchn">
    <w:name w:val="Überschrift 1 Zchn"/>
    <w:basedOn w:val="Absatz-Standardschriftart"/>
    <w:link w:val="berschrift1"/>
    <w:uiPriority w:val="9"/>
    <w:rsid w:val="00725D6A"/>
    <w:rPr>
      <w:rFonts w:asciiTheme="majorHAnsi" w:eastAsiaTheme="majorEastAsia" w:hAnsiTheme="majorHAnsi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5D6A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5D6A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1A09D0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E70E8"/>
  </w:style>
  <w:style w:type="character" w:styleId="Platzhaltertext">
    <w:name w:val="Placeholder Text"/>
    <w:basedOn w:val="Absatz-Standardschriftart"/>
    <w:uiPriority w:val="99"/>
    <w:semiHidden/>
    <w:rsid w:val="006E70E8"/>
    <w:rPr>
      <w:color w:val="808080"/>
    </w:rPr>
  </w:style>
  <w:style w:type="table" w:styleId="Tabellenraster">
    <w:name w:val="Table Grid"/>
    <w:basedOn w:val="NormaleTabelle"/>
    <w:uiPriority w:val="39"/>
    <w:rsid w:val="0030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5323"/>
    <w:pPr>
      <w:outlineLvl w:val="9"/>
    </w:pPr>
    <w:rPr>
      <w:color w:val="2E74B5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30923"/>
    <w:pPr>
      <w:tabs>
        <w:tab w:val="left" w:pos="440"/>
        <w:tab w:val="right" w:leader="dot" w:pos="9062"/>
      </w:tabs>
      <w:spacing w:after="40"/>
    </w:pPr>
  </w:style>
  <w:style w:type="character" w:styleId="Link">
    <w:name w:val="Hyperlink"/>
    <w:basedOn w:val="Absatz-Standardschriftart"/>
    <w:uiPriority w:val="99"/>
    <w:unhideWhenUsed/>
    <w:rsid w:val="00E85323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3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3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3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3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3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3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E30923"/>
    <w:pPr>
      <w:tabs>
        <w:tab w:val="left" w:pos="880"/>
        <w:tab w:val="right" w:leader="dot" w:pos="9062"/>
      </w:tabs>
      <w:spacing w:after="20"/>
      <w:ind w:left="221"/>
    </w:pPr>
  </w:style>
  <w:style w:type="paragraph" w:styleId="Listenabsatz">
    <w:name w:val="List Paragraph"/>
    <w:basedOn w:val="Standard"/>
    <w:uiPriority w:val="34"/>
    <w:qFormat/>
    <w:rsid w:val="0067644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04AC1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F51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D7FE4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8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6C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56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565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565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56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56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ussi\Dropbox\Austausch\Dokument_Lang_IP113vt_Beilagen_DB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7FF9-CFEF-1B41-94D2-509B87CA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C:\Users\Kussi\Dropbox\Austausch\Dokument_Lang_IP113vt_Beilagen_DB.dotx</Template>
  <TotalTime>0</TotalTime>
  <Pages>2</Pages>
  <Words>106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Dossier</vt:lpstr>
    </vt:vector>
  </TitlesOfParts>
  <Company>Fachhochschule Nordwestschweiz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Dossier</dc:title>
  <dc:creator>Markus Recher</dc:creator>
  <cp:lastModifiedBy>Farzi Hussein (s)</cp:lastModifiedBy>
  <cp:revision>5</cp:revision>
  <cp:lastPrinted>2014-11-05T15:31:00Z</cp:lastPrinted>
  <dcterms:created xsi:type="dcterms:W3CDTF">2017-11-06T17:30:00Z</dcterms:created>
  <dcterms:modified xsi:type="dcterms:W3CDTF">2017-11-07T14:24:00Z</dcterms:modified>
</cp:coreProperties>
</file>